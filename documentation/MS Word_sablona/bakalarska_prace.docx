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17A7DEF3" w:rsidR="002276C2" w:rsidRDefault="00AF533E" w:rsidP="000E19A8">
            <w:pPr>
              <w:pStyle w:val="StylArial145bzarovnnnasted"/>
            </w:pPr>
            <w:r>
              <w:t>x</w:t>
            </w:r>
            <w:r w:rsidR="00F44F08"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r w:rsidRPr="004477E5">
              <w:t>Plugin pro IDEA pro generování diagramu tříd do PlantUML</w:t>
            </w:r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77777777"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>A plugin for IDEA to generate class diagram into PlantUML</w:t>
            </w:r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r w:rsidRPr="00736B41">
              <w:rPr>
                <w:rStyle w:val="StylArial145bzarovnnnastedChar"/>
              </w:rPr>
              <w:t>Author: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8D42BCE" w14:textId="5EDD16F4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6FFE1B4C" w14:textId="026A1512" w:rsidR="00680DAE" w:rsidRDefault="00680DAE" w:rsidP="00704E93">
      <w:r>
        <w:t>Cílem práce je realizovat konfigurovatelný plugin pro vývojové prostředí IDEA, který bude umět převádět třídy definované v projektu do diagramu tříd jazyka PlantUML.</w:t>
      </w:r>
    </w:p>
    <w:p w14:paraId="581695B8" w14:textId="77777777" w:rsidR="00680DAE" w:rsidRDefault="00680DAE" w:rsidP="00704E93">
      <w:r>
        <w:t>Řešení bude moci u otevřeného projektu vybrat oblast, která se má zahrnout do generování, a další parametry generování (vybraní členové, detailnost atd). Následně bude umět nástroj vygenerovat diagram do jazyka PlantUML. Konfigurace generování bude možno uložit.</w:t>
      </w:r>
    </w:p>
    <w:p w14:paraId="0C1124AA" w14:textId="77777777" w:rsidR="00680DAE" w:rsidRDefault="00680DAE" w:rsidP="00704E93">
      <w:r>
        <w:t>Přínosem práce je vytvoření vlastního generovacího přístupu ze zdrojových kódu Java s možností poměrně podrobné specifikace generovaného obsahu.</w:t>
      </w:r>
    </w:p>
    <w:p w14:paraId="221E1047" w14:textId="77777777" w:rsidR="00680DAE" w:rsidRDefault="00680DAE" w:rsidP="00704E93">
      <w:r>
        <w:t xml:space="preserve">Postup práce: </w:t>
      </w:r>
    </w:p>
    <w:p w14:paraId="582DADF9" w14:textId="77777777" w:rsidR="00680DAE" w:rsidRDefault="00680DAE" w:rsidP="00704E93">
      <w:r>
        <w:t xml:space="preserve">1) Definice cílů a analýza současného stavu </w:t>
      </w:r>
    </w:p>
    <w:p w14:paraId="79BB22E5" w14:textId="77777777" w:rsidR="00680DAE" w:rsidRDefault="00680DAE" w:rsidP="00704E93">
      <w:r>
        <w:t xml:space="preserve">2) Definice metodiky řešení práce </w:t>
      </w:r>
    </w:p>
    <w:p w14:paraId="1926ACCA" w14:textId="77777777" w:rsidR="00680DAE" w:rsidRDefault="00680DAE" w:rsidP="00704E93">
      <w:r>
        <w:t xml:space="preserve">3) Vytvoření vlastního řešení </w:t>
      </w:r>
    </w:p>
    <w:p w14:paraId="7C3D7EB8" w14:textId="77777777" w:rsidR="00680DAE" w:rsidRDefault="00680DAE" w:rsidP="00704E93">
      <w:r>
        <w:t xml:space="preserve">4) Shrnutí vytvořeného řešení, přínosy </w:t>
      </w:r>
    </w:p>
    <w:p w14:paraId="62C6803B" w14:textId="7BBF7D79" w:rsidR="00680DAE" w:rsidRDefault="00680DAE" w:rsidP="00704E93">
      <w:r>
        <w:t>5) Shrnutí cílů práce, závěr</w:t>
      </w:r>
    </w:p>
    <w:p w14:paraId="0EA14D30" w14:textId="77777777" w:rsidR="00004B70" w:rsidRDefault="00004B70" w:rsidP="00704E93">
      <w:pPr>
        <w:pStyle w:val="Nadpisy-AbstraktObsah"/>
      </w:pPr>
    </w:p>
    <w:p w14:paraId="5D1AEBA0" w14:textId="77777777" w:rsidR="00B746B7" w:rsidRDefault="00B746B7" w:rsidP="00BC793A">
      <w:pPr>
        <w:pStyle w:val="normlntext"/>
      </w:pP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61395FF7" w14:textId="359B38D9" w:rsidR="00AF533E" w:rsidRDefault="00AF533E" w:rsidP="00AF533E">
      <w:r>
        <w:t>Cílem práce je realizovat konfigurovatelný plugin pro vývojové prostředí IDEA, který bude umět převádět třídy definované v projektu do diagramu tříd jazyka PlantUML.</w:t>
      </w:r>
    </w:p>
    <w:p w14:paraId="71236EE1" w14:textId="77777777" w:rsidR="00AF533E" w:rsidRDefault="00AF533E" w:rsidP="00AF533E">
      <w:r>
        <w:t>Řešení bude moci u otevřeného projektu vybrat oblast, která se má zahrnout do generování, a další parametry generování (vybraní členové, detailnost atd). Následně bude umět nástroj vygenerovat diagram do jazyka PlantUML. Konfigurace generování bude možno uložit.</w:t>
      </w:r>
    </w:p>
    <w:p w14:paraId="77619A02" w14:textId="77777777" w:rsidR="00AF533E" w:rsidRDefault="00AF533E" w:rsidP="00AF533E">
      <w:r>
        <w:t>Přínosem práce je vytvoření vlastního generovacího přístupu ze zdrojových kódu Java s možností poměrně podrobné specifikace generovaného obsahu.</w:t>
      </w:r>
    </w:p>
    <w:p w14:paraId="3DAE3D98" w14:textId="765E2AB2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The text of the abstract.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Keywords: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student/ka,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studenta/ky</w:t>
      </w:r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74AC8FBA" w14:textId="77777777" w:rsidR="00DA612A" w:rsidRPr="00F879C8" w:rsidRDefault="000E19A8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440839236" w:history="1">
        <w:r w:rsidR="00DA612A" w:rsidRPr="00050FEB">
          <w:rPr>
            <w:rStyle w:val="Hypertextovodkaz"/>
            <w:noProof/>
          </w:rPr>
          <w:t>ÚVOD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B12DA45" w14:textId="77777777" w:rsidR="00DA612A" w:rsidRPr="00F879C8" w:rsidRDefault="006D0794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37" w:history="1">
        <w:r w:rsidR="00DA612A" w:rsidRPr="00050FEB">
          <w:rPr>
            <w:rStyle w:val="Hypertextovodkaz"/>
            <w:noProof/>
          </w:rPr>
          <w:t>1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D4C3ABF" w14:textId="77777777" w:rsidR="00DA612A" w:rsidRPr="00F879C8" w:rsidRDefault="006D0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8" w:history="1">
        <w:r w:rsidR="00DA612A" w:rsidRPr="00050FEB">
          <w:rPr>
            <w:rStyle w:val="Hypertextovodkaz"/>
            <w:noProof/>
          </w:rPr>
          <w:t>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0767546" w14:textId="77777777" w:rsidR="00DA612A" w:rsidRPr="00F879C8" w:rsidRDefault="006D0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9" w:history="1">
        <w:r w:rsidR="00DA612A" w:rsidRPr="00050FEB">
          <w:rPr>
            <w:rStyle w:val="Hypertextovodkaz"/>
            <w:noProof/>
          </w:rPr>
          <w:t>1.2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B7DC7A2" w14:textId="77777777" w:rsidR="00DA612A" w:rsidRPr="00F879C8" w:rsidRDefault="006D0794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0" w:history="1">
        <w:r w:rsidR="00DA612A" w:rsidRPr="00050FEB">
          <w:rPr>
            <w:rStyle w:val="Hypertextovodkaz"/>
            <w:noProof/>
          </w:rPr>
          <w:t>1.2.1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3607D73" w14:textId="77777777" w:rsidR="00DA612A" w:rsidRPr="00F879C8" w:rsidRDefault="006D0794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1" w:history="1">
        <w:r w:rsidR="00DA612A" w:rsidRPr="00050FEB">
          <w:rPr>
            <w:rStyle w:val="Hypertextovodkaz"/>
            <w:noProof/>
          </w:rPr>
          <w:t>2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7B97853" w14:textId="77777777" w:rsidR="00DA612A" w:rsidRPr="00F879C8" w:rsidRDefault="006D0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2" w:history="1">
        <w:r w:rsidR="00DA612A" w:rsidRPr="00050FEB">
          <w:rPr>
            <w:rStyle w:val="Hypertextovodkaz"/>
            <w:noProof/>
          </w:rPr>
          <w:t>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149CFEF" w14:textId="77777777" w:rsidR="00DA612A" w:rsidRPr="00F879C8" w:rsidRDefault="006D0794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3" w:history="1">
        <w:r w:rsidR="00DA612A" w:rsidRPr="00050FEB">
          <w:rPr>
            <w:rStyle w:val="Hypertextovodkaz"/>
            <w:noProof/>
          </w:rPr>
          <w:t>2.1.1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7BADE1D" w14:textId="77777777" w:rsidR="00DA612A" w:rsidRPr="00F879C8" w:rsidRDefault="006D0794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4" w:history="1">
        <w:r w:rsidR="00DA612A" w:rsidRPr="00050FEB">
          <w:rPr>
            <w:rStyle w:val="Hypertextovodkaz"/>
            <w:noProof/>
          </w:rPr>
          <w:t>3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6E7D3A7" w14:textId="77777777" w:rsidR="00DA612A" w:rsidRPr="00F879C8" w:rsidRDefault="006D0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5" w:history="1">
        <w:r w:rsidR="00DA612A" w:rsidRPr="00050FEB">
          <w:rPr>
            <w:rStyle w:val="Hypertextovodkaz"/>
            <w:noProof/>
          </w:rPr>
          <w:t>3.1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6AF94B1" w14:textId="77777777" w:rsidR="00DA612A" w:rsidRPr="00F879C8" w:rsidRDefault="006D0794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6" w:history="1">
        <w:r w:rsidR="00DA612A" w:rsidRPr="00050FEB">
          <w:rPr>
            <w:rStyle w:val="Hypertextovodkaz"/>
            <w:noProof/>
          </w:rPr>
          <w:t>3.1.1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8E84122" w14:textId="77777777" w:rsidR="00DA612A" w:rsidRPr="00F879C8" w:rsidRDefault="006D0794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7" w:history="1">
        <w:r w:rsidR="00DA612A" w:rsidRPr="00050FEB">
          <w:rPr>
            <w:rStyle w:val="Hypertextovodkaz"/>
            <w:noProof/>
          </w:rPr>
          <w:t>4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117B8B4" w14:textId="77777777" w:rsidR="00DA612A" w:rsidRPr="00F879C8" w:rsidRDefault="006D0794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8" w:history="1">
        <w:r w:rsidR="00DA612A" w:rsidRPr="00050FEB">
          <w:rPr>
            <w:rStyle w:val="Hypertextovodkaz"/>
            <w:noProof/>
          </w:rPr>
          <w:t>4.1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61594E8" w14:textId="77777777" w:rsidR="00DA612A" w:rsidRPr="00F879C8" w:rsidRDefault="006D0794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9" w:history="1">
        <w:r w:rsidR="00DA612A" w:rsidRPr="00050FEB">
          <w:rPr>
            <w:rStyle w:val="Hypertextovodkaz"/>
            <w:noProof/>
          </w:rPr>
          <w:t>4.1.1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4FE2EA6" w14:textId="77777777" w:rsidR="00DA612A" w:rsidRPr="00F879C8" w:rsidRDefault="006D0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0" w:history="1">
        <w:r w:rsidR="00DA612A" w:rsidRPr="00050FEB">
          <w:rPr>
            <w:rStyle w:val="Hypertextovodkaz"/>
            <w:noProof/>
          </w:rPr>
          <w:t>ZÁVĚR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26505547" w14:textId="77777777" w:rsidR="00DA612A" w:rsidRPr="00F879C8" w:rsidRDefault="006D0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1" w:history="1">
        <w:r w:rsidR="00DA612A" w:rsidRPr="00050FEB">
          <w:rPr>
            <w:rStyle w:val="Hypertextovodkaz"/>
            <w:noProof/>
          </w:rPr>
          <w:t>RESUMÉ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2E45D7B" w14:textId="77777777" w:rsidR="00DA612A" w:rsidRPr="00F879C8" w:rsidRDefault="006D0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2" w:history="1">
        <w:r w:rsidR="00DA612A" w:rsidRPr="00050FEB">
          <w:rPr>
            <w:rStyle w:val="Hypertextovodkaz"/>
            <w:noProof/>
          </w:rPr>
          <w:t>SUMMARY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DE33A82" w14:textId="77777777" w:rsidR="00DA612A" w:rsidRPr="00F879C8" w:rsidRDefault="006D0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3" w:history="1">
        <w:r w:rsidR="00DA612A" w:rsidRPr="00050FEB">
          <w:rPr>
            <w:rStyle w:val="Hypertextovodkaz"/>
            <w:noProof/>
          </w:rPr>
          <w:t>SEZNAM POUŽITÉ LITERATURY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1486CC2" w14:textId="77777777" w:rsidR="00DA612A" w:rsidRPr="00F879C8" w:rsidRDefault="006D0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4" w:history="1">
        <w:r w:rsidR="00DA612A" w:rsidRPr="00050FEB">
          <w:rPr>
            <w:rStyle w:val="Hypertextovodkaz"/>
            <w:noProof/>
          </w:rPr>
          <w:t>SEZNAM POUŽITÝCH SYMBOLŮ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2813F04" w14:textId="77777777" w:rsidR="00DA612A" w:rsidRPr="00F879C8" w:rsidRDefault="006D0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5" w:history="1">
        <w:r w:rsidR="00DA612A" w:rsidRPr="00050FEB">
          <w:rPr>
            <w:rStyle w:val="Hypertextovodkaz"/>
            <w:noProof/>
          </w:rPr>
          <w:t>SEZNAM OBRÁZKŮ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35B75EA" w14:textId="77777777" w:rsidR="00DA612A" w:rsidRPr="00F879C8" w:rsidRDefault="006D0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6" w:history="1">
        <w:r w:rsidR="00DA612A" w:rsidRPr="00050FEB">
          <w:rPr>
            <w:rStyle w:val="Hypertextovodkaz"/>
            <w:noProof/>
          </w:rPr>
          <w:t>SEZNAM TABULEK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6C75658" w14:textId="77777777" w:rsidR="00DA612A" w:rsidRPr="00F879C8" w:rsidRDefault="006D0794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7" w:history="1">
        <w:r w:rsidR="00DA612A" w:rsidRPr="00050FEB">
          <w:rPr>
            <w:rStyle w:val="Hypertextovodkaz"/>
            <w:noProof/>
          </w:rPr>
          <w:t>SEZNAM PŘÍLOH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8483AA0" w14:textId="77777777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25FDB8A2" w14:textId="77777777"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440839236"/>
      <w:r>
        <w:lastRenderedPageBreak/>
        <w:t>ÚVOD</w:t>
      </w:r>
      <w:bookmarkEnd w:id="17"/>
      <w:bookmarkEnd w:id="18"/>
      <w:bookmarkEnd w:id="19"/>
      <w:bookmarkEnd w:id="20"/>
    </w:p>
    <w:p w14:paraId="11A0F4A6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66D636F4" w14:textId="77777777" w:rsidR="0092160D" w:rsidRDefault="0092160D" w:rsidP="00732C40">
      <w:pPr>
        <w:pStyle w:val="NadpisA"/>
      </w:pPr>
      <w:r>
        <w:br w:type="page"/>
      </w:r>
      <w:bookmarkStart w:id="21" w:name="_Toc209253205"/>
      <w:bookmarkStart w:id="22" w:name="_Toc209253392"/>
      <w:bookmarkStart w:id="23" w:name="_Toc209321246"/>
      <w:bookmarkStart w:id="24" w:name="_Toc440839237"/>
      <w:r>
        <w:lastRenderedPageBreak/>
        <w:t>NADPIS</w:t>
      </w:r>
      <w:bookmarkEnd w:id="21"/>
      <w:bookmarkEnd w:id="22"/>
      <w:bookmarkEnd w:id="23"/>
      <w:bookmarkEnd w:id="24"/>
    </w:p>
    <w:p w14:paraId="430726C0" w14:textId="77777777" w:rsidR="00D70095" w:rsidRPr="00D70095" w:rsidRDefault="00D70095" w:rsidP="00D70095">
      <w:pPr>
        <w:pStyle w:val="normlntext"/>
      </w:pPr>
      <w:bookmarkStart w:id="25" w:name="_Toc209253206"/>
      <w:bookmarkStart w:id="26" w:name="_Toc209253393"/>
      <w:bookmarkStart w:id="27" w:name="_Toc209321247"/>
      <w:r w:rsidRPr="00D70095">
        <w:t>Text</w:t>
      </w:r>
      <w:r w:rsidR="00090497">
        <w:rPr>
          <w:noProof/>
        </w:rPr>
        <w:t xml:space="preserve"> (1)</w:t>
      </w:r>
    </w:p>
    <w:p w14:paraId="0466741D" w14:textId="77777777" w:rsidR="0092160D" w:rsidRDefault="0092160D" w:rsidP="00732C40">
      <w:pPr>
        <w:pStyle w:val="NadpisB"/>
        <w:numPr>
          <w:ilvl w:val="1"/>
          <w:numId w:val="16"/>
        </w:numPr>
      </w:pPr>
      <w:bookmarkStart w:id="28" w:name="_Toc440839238"/>
      <w:r>
        <w:t>Podnadpis</w:t>
      </w:r>
      <w:bookmarkEnd w:id="25"/>
      <w:bookmarkEnd w:id="26"/>
      <w:bookmarkEnd w:id="27"/>
      <w:bookmarkEnd w:id="28"/>
    </w:p>
    <w:p w14:paraId="69812046" w14:textId="77777777" w:rsidR="00D70095" w:rsidRPr="00D70095" w:rsidRDefault="00D70095" w:rsidP="00D70095">
      <w:pPr>
        <w:pStyle w:val="normlntext"/>
      </w:pPr>
      <w:bookmarkStart w:id="29" w:name="_Toc209253207"/>
      <w:bookmarkStart w:id="30" w:name="_Toc209253394"/>
      <w:bookmarkStart w:id="31" w:name="_Toc209321248"/>
      <w:r w:rsidRPr="00D70095">
        <w:t>Text</w:t>
      </w:r>
      <w:r w:rsidR="00E52258">
        <w:rPr>
          <w:noProof/>
          <w:lang w:val="en-US"/>
        </w:rPr>
        <w:t xml:space="preserve"> (2)</w:t>
      </w:r>
    </w:p>
    <w:p w14:paraId="19C00FEC" w14:textId="77777777" w:rsidR="0092160D" w:rsidRDefault="0092160D" w:rsidP="0092160D">
      <w:pPr>
        <w:pStyle w:val="NadpisB"/>
      </w:pPr>
      <w:bookmarkStart w:id="32" w:name="_Toc440839239"/>
      <w:r>
        <w:t>Podnadpis</w:t>
      </w:r>
      <w:bookmarkEnd w:id="29"/>
      <w:bookmarkEnd w:id="30"/>
      <w:bookmarkEnd w:id="31"/>
      <w:bookmarkEnd w:id="32"/>
    </w:p>
    <w:p w14:paraId="782F9930" w14:textId="77777777" w:rsidR="00D70095" w:rsidRPr="00D70095" w:rsidRDefault="00D70095" w:rsidP="00D70095">
      <w:pPr>
        <w:pStyle w:val="normlntext"/>
      </w:pPr>
      <w:bookmarkStart w:id="33" w:name="_Toc209253208"/>
      <w:bookmarkStart w:id="34" w:name="_Toc209253395"/>
      <w:bookmarkStart w:id="35" w:name="_Toc209321249"/>
      <w:r w:rsidRPr="00D70095">
        <w:t>Text</w:t>
      </w:r>
    </w:p>
    <w:p w14:paraId="5514B914" w14:textId="77777777" w:rsidR="0092160D" w:rsidRDefault="0092160D" w:rsidP="0092160D">
      <w:pPr>
        <w:pStyle w:val="NadpisC"/>
      </w:pPr>
      <w:bookmarkStart w:id="36" w:name="_Toc440839240"/>
      <w:r>
        <w:t>Podpodnadpis</w:t>
      </w:r>
      <w:bookmarkEnd w:id="33"/>
      <w:bookmarkEnd w:id="34"/>
      <w:bookmarkEnd w:id="35"/>
      <w:bookmarkEnd w:id="36"/>
    </w:p>
    <w:p w14:paraId="170D0AD0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6A64792B" w14:textId="77777777" w:rsidR="0092160D" w:rsidRDefault="0092160D" w:rsidP="0092160D">
      <w:pPr>
        <w:pStyle w:val="NadpisA"/>
      </w:pPr>
      <w:r>
        <w:br w:type="page"/>
      </w:r>
      <w:bookmarkStart w:id="37" w:name="_Toc209253209"/>
      <w:bookmarkStart w:id="38" w:name="_Toc209253396"/>
      <w:bookmarkStart w:id="39" w:name="_Toc209321250"/>
      <w:bookmarkStart w:id="40" w:name="_Toc440839241"/>
      <w:r>
        <w:lastRenderedPageBreak/>
        <w:t>NADPIS</w:t>
      </w:r>
      <w:bookmarkEnd w:id="37"/>
      <w:bookmarkEnd w:id="38"/>
      <w:bookmarkEnd w:id="39"/>
      <w:bookmarkEnd w:id="40"/>
    </w:p>
    <w:p w14:paraId="2B895BE3" w14:textId="77777777" w:rsidR="00D70095" w:rsidRPr="00D70095" w:rsidRDefault="00D70095" w:rsidP="00D70095">
      <w:pPr>
        <w:pStyle w:val="normlntext"/>
      </w:pPr>
      <w:bookmarkStart w:id="41" w:name="_Toc209253210"/>
      <w:bookmarkStart w:id="42" w:name="_Toc209253397"/>
      <w:bookmarkStart w:id="43" w:name="_Toc209321251"/>
      <w:r w:rsidRPr="00D70095">
        <w:t>Text</w:t>
      </w:r>
    </w:p>
    <w:p w14:paraId="4F96D135" w14:textId="77777777" w:rsidR="0092160D" w:rsidRDefault="0092160D" w:rsidP="0092160D">
      <w:pPr>
        <w:pStyle w:val="NadpisB"/>
      </w:pPr>
      <w:bookmarkStart w:id="44" w:name="_Toc440839242"/>
      <w:r>
        <w:t>Podnadpis</w:t>
      </w:r>
      <w:bookmarkEnd w:id="41"/>
      <w:bookmarkEnd w:id="42"/>
      <w:bookmarkEnd w:id="43"/>
      <w:bookmarkEnd w:id="44"/>
    </w:p>
    <w:p w14:paraId="67E4AB81" w14:textId="77777777" w:rsidR="00D70095" w:rsidRPr="00D70095" w:rsidRDefault="00D70095" w:rsidP="00D70095">
      <w:pPr>
        <w:pStyle w:val="normlntext"/>
      </w:pPr>
      <w:bookmarkStart w:id="45" w:name="_Toc209253211"/>
      <w:bookmarkStart w:id="46" w:name="_Toc209253398"/>
      <w:bookmarkStart w:id="47" w:name="_Toc209321252"/>
      <w:r w:rsidRPr="00D70095">
        <w:t>Text</w:t>
      </w:r>
    </w:p>
    <w:p w14:paraId="4A94581E" w14:textId="77777777" w:rsidR="0092160D" w:rsidRDefault="0092160D" w:rsidP="0092160D">
      <w:pPr>
        <w:pStyle w:val="NadpisC"/>
      </w:pPr>
      <w:bookmarkStart w:id="48" w:name="_Toc440839243"/>
      <w:r w:rsidRPr="00CE73BA">
        <w:t>Podpodnadpis</w:t>
      </w:r>
      <w:bookmarkEnd w:id="45"/>
      <w:bookmarkEnd w:id="46"/>
      <w:bookmarkEnd w:id="47"/>
      <w:bookmarkEnd w:id="48"/>
    </w:p>
    <w:p w14:paraId="38055216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3F2AF201" w14:textId="77777777" w:rsidR="0092160D" w:rsidRDefault="0092160D" w:rsidP="0092160D">
      <w:pPr>
        <w:pStyle w:val="NadpisA"/>
      </w:pPr>
      <w:r>
        <w:br w:type="page"/>
      </w:r>
      <w:bookmarkStart w:id="49" w:name="_Toc209253212"/>
      <w:bookmarkStart w:id="50" w:name="_Toc209253399"/>
      <w:bookmarkStart w:id="51" w:name="_Toc209321253"/>
      <w:bookmarkStart w:id="52" w:name="_Toc440839244"/>
      <w:r>
        <w:lastRenderedPageBreak/>
        <w:t>NADPIS</w:t>
      </w:r>
      <w:bookmarkEnd w:id="49"/>
      <w:bookmarkEnd w:id="50"/>
      <w:bookmarkEnd w:id="51"/>
      <w:bookmarkEnd w:id="52"/>
    </w:p>
    <w:p w14:paraId="6D92EC4C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8801AF1" w14:textId="77777777" w:rsidR="0092160D" w:rsidRDefault="0092160D" w:rsidP="0092160D">
      <w:pPr>
        <w:pStyle w:val="NadpisB"/>
      </w:pPr>
      <w:bookmarkStart w:id="53" w:name="_Toc209253213"/>
      <w:bookmarkStart w:id="54" w:name="_Toc209253400"/>
      <w:bookmarkStart w:id="55" w:name="_Toc209321254"/>
      <w:bookmarkStart w:id="56" w:name="_Toc440839245"/>
      <w:r>
        <w:t>Podnadpis</w:t>
      </w:r>
      <w:bookmarkEnd w:id="53"/>
      <w:bookmarkEnd w:id="54"/>
      <w:bookmarkEnd w:id="55"/>
      <w:bookmarkEnd w:id="56"/>
    </w:p>
    <w:p w14:paraId="259668CB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163EF40A" w14:textId="77777777" w:rsidR="0092160D" w:rsidRDefault="0092160D" w:rsidP="0092160D">
      <w:pPr>
        <w:pStyle w:val="NadpisC"/>
      </w:pPr>
      <w:bookmarkStart w:id="57" w:name="_Toc209253214"/>
      <w:bookmarkStart w:id="58" w:name="_Toc209253401"/>
      <w:bookmarkStart w:id="59" w:name="_Toc209321255"/>
      <w:bookmarkStart w:id="60" w:name="_Toc440839246"/>
      <w:r>
        <w:t>Podpodnadpis</w:t>
      </w:r>
      <w:bookmarkEnd w:id="57"/>
      <w:bookmarkEnd w:id="58"/>
      <w:bookmarkEnd w:id="59"/>
      <w:bookmarkEnd w:id="60"/>
    </w:p>
    <w:p w14:paraId="0824D145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077CE8EF" w14:textId="77777777" w:rsidR="0092160D" w:rsidRDefault="0092160D" w:rsidP="0092160D">
      <w:pPr>
        <w:pStyle w:val="NadpisA"/>
      </w:pPr>
      <w:r>
        <w:br w:type="page"/>
      </w:r>
      <w:bookmarkStart w:id="61" w:name="_Toc209253215"/>
      <w:bookmarkStart w:id="62" w:name="_Toc209253402"/>
      <w:bookmarkStart w:id="63" w:name="_Toc209321256"/>
      <w:bookmarkStart w:id="64" w:name="_Toc440839247"/>
      <w:r w:rsidRPr="005D0D07">
        <w:lastRenderedPageBreak/>
        <w:t>NADPIS</w:t>
      </w:r>
      <w:bookmarkEnd w:id="61"/>
      <w:bookmarkEnd w:id="62"/>
      <w:bookmarkEnd w:id="63"/>
      <w:bookmarkEnd w:id="64"/>
    </w:p>
    <w:p w14:paraId="5E00DA63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61C6DF54" w14:textId="77777777" w:rsidR="0092160D" w:rsidRDefault="0092160D" w:rsidP="0092160D">
      <w:pPr>
        <w:pStyle w:val="NadpisB"/>
      </w:pPr>
      <w:bookmarkStart w:id="65" w:name="_Toc209253216"/>
      <w:bookmarkStart w:id="66" w:name="_Toc209253403"/>
      <w:bookmarkStart w:id="67" w:name="_Toc209321257"/>
      <w:bookmarkStart w:id="68" w:name="_Toc440839248"/>
      <w:r w:rsidRPr="005D0D07">
        <w:t>Podnadpis</w:t>
      </w:r>
      <w:bookmarkEnd w:id="65"/>
      <w:bookmarkEnd w:id="66"/>
      <w:bookmarkEnd w:id="67"/>
      <w:bookmarkEnd w:id="68"/>
    </w:p>
    <w:p w14:paraId="257291C7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74F473A" w14:textId="77777777" w:rsidR="0092160D" w:rsidRDefault="0092160D" w:rsidP="0092160D">
      <w:pPr>
        <w:pStyle w:val="NadpisC"/>
      </w:pPr>
      <w:bookmarkStart w:id="69" w:name="_Toc209253217"/>
      <w:bookmarkStart w:id="70" w:name="_Toc209253404"/>
      <w:bookmarkStart w:id="71" w:name="_Toc209321258"/>
      <w:bookmarkStart w:id="72" w:name="_Toc440839249"/>
      <w:r>
        <w:t>Podpodnadpis</w:t>
      </w:r>
      <w:bookmarkEnd w:id="69"/>
      <w:bookmarkEnd w:id="70"/>
      <w:bookmarkEnd w:id="71"/>
      <w:bookmarkEnd w:id="72"/>
    </w:p>
    <w:p w14:paraId="776C3DEE" w14:textId="77777777" w:rsidR="0092160D" w:rsidRPr="00D70095" w:rsidRDefault="0092160D" w:rsidP="0092160D">
      <w:r w:rsidRPr="00D70095">
        <w:t>Text</w:t>
      </w:r>
    </w:p>
    <w:p w14:paraId="0E90C6B4" w14:textId="77777777" w:rsidR="0092160D" w:rsidRDefault="0092160D" w:rsidP="0092160D">
      <w:pPr>
        <w:pStyle w:val="Nadpisy"/>
      </w:pPr>
      <w:r>
        <w:br w:type="page"/>
      </w:r>
      <w:bookmarkStart w:id="73" w:name="_Toc209253218"/>
      <w:bookmarkStart w:id="74" w:name="_Toc209253405"/>
      <w:bookmarkStart w:id="75" w:name="_Toc209321259"/>
      <w:bookmarkStart w:id="76" w:name="_Toc440839250"/>
      <w:r>
        <w:lastRenderedPageBreak/>
        <w:t>ZÁVĚR</w:t>
      </w:r>
      <w:bookmarkEnd w:id="73"/>
      <w:bookmarkEnd w:id="74"/>
      <w:bookmarkEnd w:id="75"/>
      <w:bookmarkEnd w:id="76"/>
    </w:p>
    <w:p w14:paraId="6323A8F3" w14:textId="77777777" w:rsidR="00AA435E" w:rsidRDefault="0092160D" w:rsidP="00E52258">
      <w:pPr>
        <w:pStyle w:val="Nadpisy"/>
      </w:pPr>
      <w:r>
        <w:br w:type="page"/>
      </w:r>
      <w:bookmarkStart w:id="77" w:name="_Toc440839251"/>
      <w:bookmarkStart w:id="78" w:name="_Toc209253219"/>
      <w:bookmarkStart w:id="79" w:name="_Toc209253406"/>
      <w:bookmarkStart w:id="80" w:name="_Toc209321260"/>
      <w:r w:rsidR="00FE2846">
        <w:lastRenderedPageBreak/>
        <w:t>RESUMÉ</w:t>
      </w:r>
      <w:bookmarkEnd w:id="77"/>
    </w:p>
    <w:p w14:paraId="6A157001" w14:textId="77777777" w:rsidR="00FE2846" w:rsidRDefault="00AA435E" w:rsidP="00E52258">
      <w:pPr>
        <w:pStyle w:val="Nadpisy"/>
      </w:pPr>
      <w:r>
        <w:br w:type="page"/>
      </w:r>
      <w:bookmarkStart w:id="81" w:name="_Toc440839252"/>
      <w:r w:rsidR="00FE2846">
        <w:lastRenderedPageBreak/>
        <w:t>SUMMARY</w:t>
      </w:r>
      <w:bookmarkEnd w:id="81"/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82" w:name="_Toc440839253"/>
      <w:r w:rsidR="0092160D">
        <w:lastRenderedPageBreak/>
        <w:t>SEZNAM POUŽITÉ LITERATURY</w:t>
      </w:r>
      <w:bookmarkEnd w:id="78"/>
      <w:bookmarkEnd w:id="79"/>
      <w:bookmarkEnd w:id="80"/>
      <w:bookmarkEnd w:id="82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83" w:name="_Toc209253220"/>
      <w:bookmarkStart w:id="84" w:name="_Toc209253407"/>
      <w:bookmarkStart w:id="85" w:name="_Toc209321261"/>
      <w:bookmarkStart w:id="86" w:name="_Toc440839254"/>
      <w:r>
        <w:lastRenderedPageBreak/>
        <w:t>SEZNAM POUŽITÝCH SYMBOLŮ</w:t>
      </w:r>
      <w:bookmarkEnd w:id="83"/>
      <w:bookmarkEnd w:id="84"/>
      <w:bookmarkEnd w:id="85"/>
      <w:bookmarkEnd w:id="86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87" w:name="_Toc209253221"/>
      <w:bookmarkStart w:id="88" w:name="_Toc209253408"/>
      <w:bookmarkStart w:id="89" w:name="_Toc209321262"/>
      <w:bookmarkStart w:id="90" w:name="_Toc440839255"/>
      <w:r>
        <w:lastRenderedPageBreak/>
        <w:t>SEZNAM OBRÁZKŮ</w:t>
      </w:r>
      <w:bookmarkEnd w:id="87"/>
      <w:bookmarkEnd w:id="88"/>
      <w:bookmarkEnd w:id="89"/>
      <w:bookmarkEnd w:id="90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91" w:name="_Toc209253222"/>
      <w:bookmarkStart w:id="92" w:name="_Toc209253409"/>
      <w:bookmarkStart w:id="93" w:name="_Toc209321263"/>
      <w:bookmarkStart w:id="94" w:name="_Toc440839256"/>
      <w:r>
        <w:lastRenderedPageBreak/>
        <w:t>SEZNAM TABULEK</w:t>
      </w:r>
      <w:bookmarkEnd w:id="91"/>
      <w:bookmarkEnd w:id="92"/>
      <w:bookmarkEnd w:id="93"/>
      <w:bookmarkEnd w:id="94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95" w:name="_Toc209253223"/>
      <w:bookmarkStart w:id="96" w:name="_Toc209253410"/>
      <w:bookmarkStart w:id="97" w:name="_Toc209321264"/>
      <w:bookmarkStart w:id="98" w:name="_Toc440839257"/>
      <w:r>
        <w:lastRenderedPageBreak/>
        <w:t>SEZNAM PŘÍLOH</w:t>
      </w:r>
      <w:bookmarkEnd w:id="95"/>
      <w:bookmarkEnd w:id="96"/>
      <w:bookmarkEnd w:id="97"/>
      <w:bookmarkEnd w:id="98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9"/>
      <w:footerReference w:type="default" r:id="rId10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1D91" w14:textId="77777777" w:rsidR="006D0794" w:rsidRDefault="006D0794" w:rsidP="000E19A8">
      <w:r>
        <w:separator/>
      </w:r>
    </w:p>
  </w:endnote>
  <w:endnote w:type="continuationSeparator" w:id="0">
    <w:p w14:paraId="0F7AC329" w14:textId="77777777" w:rsidR="006D0794" w:rsidRDefault="006D0794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8EE7" w14:textId="77777777" w:rsidR="000E19A8" w:rsidRDefault="000E19A8">
    <w:pPr>
      <w:pStyle w:val="Zpat"/>
      <w:jc w:val="right"/>
    </w:pPr>
  </w:p>
  <w:p w14:paraId="06400658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4EA0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4D1629BD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ACD0" w14:textId="77777777" w:rsidR="006D0794" w:rsidRDefault="006D0794" w:rsidP="000E19A8">
      <w:r>
        <w:separator/>
      </w:r>
    </w:p>
  </w:footnote>
  <w:footnote w:type="continuationSeparator" w:id="0">
    <w:p w14:paraId="756187D8" w14:textId="77777777" w:rsidR="006D0794" w:rsidRDefault="006D0794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A10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  <w:num w:numId="12">
    <w:abstractNumId w:val="7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22DF1"/>
    <w:rsid w:val="000346C5"/>
    <w:rsid w:val="0007109B"/>
    <w:rsid w:val="00074743"/>
    <w:rsid w:val="00090497"/>
    <w:rsid w:val="000A6066"/>
    <w:rsid w:val="000E19A8"/>
    <w:rsid w:val="00136837"/>
    <w:rsid w:val="00163294"/>
    <w:rsid w:val="00177BCF"/>
    <w:rsid w:val="001E2AB7"/>
    <w:rsid w:val="001F6A3E"/>
    <w:rsid w:val="00203DBB"/>
    <w:rsid w:val="002276C2"/>
    <w:rsid w:val="00243AD4"/>
    <w:rsid w:val="002F3FE3"/>
    <w:rsid w:val="00302A68"/>
    <w:rsid w:val="003120A7"/>
    <w:rsid w:val="003F2BF4"/>
    <w:rsid w:val="004477E5"/>
    <w:rsid w:val="00457DBE"/>
    <w:rsid w:val="00477C60"/>
    <w:rsid w:val="004802EB"/>
    <w:rsid w:val="00485C07"/>
    <w:rsid w:val="004F434E"/>
    <w:rsid w:val="005113B1"/>
    <w:rsid w:val="005178D0"/>
    <w:rsid w:val="005652CB"/>
    <w:rsid w:val="00582CA5"/>
    <w:rsid w:val="00583B4C"/>
    <w:rsid w:val="00586E3E"/>
    <w:rsid w:val="005871CC"/>
    <w:rsid w:val="006279C4"/>
    <w:rsid w:val="0064700A"/>
    <w:rsid w:val="00680DAE"/>
    <w:rsid w:val="006B1D32"/>
    <w:rsid w:val="006C33C2"/>
    <w:rsid w:val="006D0794"/>
    <w:rsid w:val="006E6E7E"/>
    <w:rsid w:val="006F15C7"/>
    <w:rsid w:val="00704E93"/>
    <w:rsid w:val="00732913"/>
    <w:rsid w:val="00732C40"/>
    <w:rsid w:val="00736B41"/>
    <w:rsid w:val="00793F3C"/>
    <w:rsid w:val="008371A2"/>
    <w:rsid w:val="008627CD"/>
    <w:rsid w:val="008A2F0A"/>
    <w:rsid w:val="008D3188"/>
    <w:rsid w:val="008F4F3B"/>
    <w:rsid w:val="008F743A"/>
    <w:rsid w:val="00907464"/>
    <w:rsid w:val="0092160D"/>
    <w:rsid w:val="00944D74"/>
    <w:rsid w:val="00951047"/>
    <w:rsid w:val="00985FB5"/>
    <w:rsid w:val="009C1B8E"/>
    <w:rsid w:val="009C6333"/>
    <w:rsid w:val="009F14DF"/>
    <w:rsid w:val="00A34D5C"/>
    <w:rsid w:val="00A60186"/>
    <w:rsid w:val="00A74648"/>
    <w:rsid w:val="00A76414"/>
    <w:rsid w:val="00A95D54"/>
    <w:rsid w:val="00AA435E"/>
    <w:rsid w:val="00AC00E1"/>
    <w:rsid w:val="00AC1207"/>
    <w:rsid w:val="00AD1B6C"/>
    <w:rsid w:val="00AE73A9"/>
    <w:rsid w:val="00AF3C78"/>
    <w:rsid w:val="00AF533E"/>
    <w:rsid w:val="00B341B4"/>
    <w:rsid w:val="00B362CD"/>
    <w:rsid w:val="00B70E26"/>
    <w:rsid w:val="00B746B7"/>
    <w:rsid w:val="00B84581"/>
    <w:rsid w:val="00B85532"/>
    <w:rsid w:val="00B933C7"/>
    <w:rsid w:val="00BA446F"/>
    <w:rsid w:val="00BC71A8"/>
    <w:rsid w:val="00BC793A"/>
    <w:rsid w:val="00BD34DF"/>
    <w:rsid w:val="00C00E28"/>
    <w:rsid w:val="00C33F40"/>
    <w:rsid w:val="00C547A0"/>
    <w:rsid w:val="00C72056"/>
    <w:rsid w:val="00CA61B2"/>
    <w:rsid w:val="00CC13C4"/>
    <w:rsid w:val="00D23655"/>
    <w:rsid w:val="00D70095"/>
    <w:rsid w:val="00DA612A"/>
    <w:rsid w:val="00E0133C"/>
    <w:rsid w:val="00E36A4D"/>
    <w:rsid w:val="00E46201"/>
    <w:rsid w:val="00E52258"/>
    <w:rsid w:val="00E875F0"/>
    <w:rsid w:val="00EA2241"/>
    <w:rsid w:val="00ED5797"/>
    <w:rsid w:val="00EE7677"/>
    <w:rsid w:val="00EF2093"/>
    <w:rsid w:val="00EF5E0F"/>
    <w:rsid w:val="00F06E91"/>
    <w:rsid w:val="00F266E0"/>
    <w:rsid w:val="00F379D4"/>
    <w:rsid w:val="00F44F08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ramk\Documents\vysoka_skola\bakalarka\gitKraken_bp\PluginIntoIntelliJ_BP\PluginIntoIntelliJ_BP\documentation\MS%20Word_sablona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2F90-D380-4957-A6AC-F7446AFF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13</TotalTime>
  <Pages>21</Pages>
  <Words>751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5178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Marie Šrámková</cp:lastModifiedBy>
  <cp:revision>3</cp:revision>
  <dcterms:created xsi:type="dcterms:W3CDTF">2021-11-19T22:49:00Z</dcterms:created>
  <dcterms:modified xsi:type="dcterms:W3CDTF">2021-11-22T22:36:00Z</dcterms:modified>
</cp:coreProperties>
</file>